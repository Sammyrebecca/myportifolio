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1155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624"/>
        <w:gridCol w:w="7078"/>
      </w:tblGrid>
      <w:tr w14:paraId="4B69383F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5" w:hRule="atLeast"/>
        </w:trPr>
        <w:tc>
          <w:tcPr>
            <w:tcW w:w="3856" w:type="dxa"/>
          </w:tcPr>
          <w:p w14:paraId="4B1DA90D">
            <w:pPr>
              <w:pStyle w:val="13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770505" cy="3458845"/>
                  <wp:effectExtent l="0" t="0" r="10795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C6CF5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</w:p>
        </w:tc>
        <w:tc>
          <w:tcPr>
            <w:tcW w:w="624" w:type="dxa"/>
          </w:tcPr>
          <w:p w14:paraId="180CF96E">
            <w:pPr>
              <w:pStyle w:val="16"/>
              <w:bidi w:val="0"/>
            </w:pPr>
          </w:p>
        </w:tc>
        <w:tc>
          <w:tcPr>
            <w:tcW w:w="7078" w:type="dxa"/>
          </w:tcPr>
          <w:p w14:paraId="61D4B422">
            <w:pPr>
              <w:pStyle w:val="16"/>
              <w:bidi w:val="0"/>
            </w:pPr>
          </w:p>
          <w:p w14:paraId="42898385">
            <w:pPr>
              <w:pStyle w:val="16"/>
              <w:bidi w:val="0"/>
            </w:pPr>
          </w:p>
          <w:p w14:paraId="44C99F57">
            <w:pPr>
              <w:pStyle w:val="16"/>
              <w:bidi w:val="0"/>
            </w:pPr>
            <w:r>
              <w:t>Rebecca sammy</w:t>
            </w:r>
          </w:p>
          <w:p w14:paraId="05F2B728">
            <w:pPr>
              <w:pStyle w:val="16"/>
              <w:bidi w:val="0"/>
            </w:pPr>
          </w:p>
        </w:tc>
      </w:tr>
      <w:tr w14:paraId="52B68D2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9" w:hRule="atLeast"/>
        </w:trPr>
        <w:tc>
          <w:tcPr>
            <w:tcW w:w="3856" w:type="dxa"/>
            <w:tcBorders>
              <w:top w:val="single" w:color="7E7E7E" w:themeColor="text1" w:themeTint="80" w:sz="4" w:space="0"/>
            </w:tcBorders>
          </w:tcPr>
          <w:p w14:paraId="788943AD">
            <w:pPr>
              <w:rPr>
                <w:b/>
                <w:bCs/>
              </w:rPr>
            </w:pPr>
          </w:p>
          <w:p w14:paraId="52703C04">
            <w:pPr>
              <w:rPr>
                <w:b w:val="0"/>
                <w:bCs w:val="0"/>
                <w:color w:val="0070C0"/>
                <w:sz w:val="28"/>
                <w:szCs w:val="36"/>
              </w:rPr>
            </w:pPr>
            <w:r>
              <w:rPr>
                <w:b w:val="0"/>
                <w:bCs w:val="0"/>
                <w:color w:val="0070C0"/>
                <w:sz w:val="28"/>
                <w:szCs w:val="36"/>
              </w:rPr>
              <w:t>PROFILE</w:t>
            </w:r>
          </w:p>
          <w:p w14:paraId="275AEA08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CAREER OBJECTIVE</w:t>
            </w:r>
          </w:p>
          <w:p w14:paraId="65D0F0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work in an organization where I can utilize my professional skills and personal integrity</w:t>
            </w:r>
          </w:p>
          <w:p w14:paraId="1BA63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achieve excellent results and add value to the Information Technology department and the</w:t>
            </w:r>
          </w:p>
          <w:p w14:paraId="533E08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wider Technology field.</w:t>
            </w:r>
          </w:p>
          <w:p w14:paraId="278A3FE0">
            <w:pPr>
              <w:rPr>
                <w:b/>
                <w:bCs/>
              </w:rPr>
            </w:pPr>
          </w:p>
          <w:p w14:paraId="0DC62B6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PERSONAL PROFILE</w:t>
            </w:r>
          </w:p>
          <w:p w14:paraId="69024F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am a hardworking and open-minded individual with a strong belief in perfection through</w:t>
            </w:r>
          </w:p>
          <w:p w14:paraId="70150B90">
            <w:pPr>
              <w:rPr>
                <w:b/>
                <w:bCs/>
              </w:rPr>
            </w:pPr>
          </w:p>
          <w:sdt>
            <w:sdtPr>
              <w:id w:val="-1954003311"/>
              <w:placeholder>
                <w:docPart w:val="ADA6E078FB7446FA829D3D25E59109BF"/>
              </w:placeholder>
              <w:temporary/>
              <w:showingPlcHdr/>
              <w15:appearance w15:val="hidden"/>
            </w:sdtPr>
            <w:sdtContent>
              <w:p w14:paraId="72697863">
                <w:pPr>
                  <w:pStyle w:val="4"/>
                  <w:rPr>
                    <w:b w:val="0"/>
                    <w:bCs/>
                  </w:rPr>
                </w:pPr>
                <w:r>
                  <w:rPr>
                    <w:b w:val="0"/>
                    <w:bCs/>
                    <w:color w:val="0070C0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736D3F2CD4224FEDB09F69077120F25A"/>
              </w:placeholder>
              <w:temporary/>
              <w:showingPlcHdr/>
              <w15:appearance w15:val="hidden"/>
            </w:sdtPr>
            <w:sdtContent>
              <w:p w14:paraId="533C6F84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PHONE:</w:t>
                </w:r>
              </w:p>
            </w:sdtContent>
          </w:sdt>
          <w:p w14:paraId="427901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0792855936</w:t>
            </w:r>
          </w:p>
          <w:p w14:paraId="37411280">
            <w:pPr>
              <w:rPr>
                <w:b/>
                <w:bCs/>
              </w:rPr>
            </w:pPr>
          </w:p>
          <w:sdt>
            <w:sdtPr>
              <w:id w:val="-240260293"/>
              <w:placeholder>
                <w:docPart w:val="4DA7E3B4DAB84302A6093906970E9EAB"/>
              </w:placeholder>
              <w:temporary/>
              <w:showingPlcHdr/>
              <w15:appearance w15:val="hidden"/>
            </w:sdtPr>
            <w:sdtContent>
              <w:p w14:paraId="566F8021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EMAIL:</w:t>
                </w:r>
              </w:p>
            </w:sdtContent>
          </w:sdt>
          <w:p w14:paraId="0E9364B5">
            <w:pPr>
              <w:rPr>
                <w:rStyle w:val="12"/>
                <w:b w:val="0"/>
                <w:bCs w:val="0"/>
              </w:rPr>
            </w:pPr>
            <w:r>
              <w:rPr>
                <w:b w:val="0"/>
                <w:bCs w:val="0"/>
              </w:rPr>
              <w:t>Sammyrebecca026@gmail.com</w:t>
            </w:r>
          </w:p>
          <w:p w14:paraId="18BEA185">
            <w:pPr>
              <w:pStyle w:val="4"/>
              <w:rPr>
                <w:b w:val="0"/>
                <w:bCs/>
              </w:rPr>
            </w:pPr>
            <w:sdt>
              <w:sdtPr>
                <w:id w:val="-1444214663"/>
                <w:placeholder>
                  <w:docPart w:val="EC7E0CFFF11E4D0A95940E39A1291AB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 w:val="0"/>
                    <w:bCs/>
                  </w:rPr>
                  <w:t>Hobbies</w:t>
                </w:r>
              </w:sdtContent>
            </w:sdt>
          </w:p>
          <w:p w14:paraId="3B052BD5">
            <w:pPr>
              <w:pStyle w:val="4"/>
              <w:rPr>
                <w:b/>
                <w:bCs/>
              </w:rPr>
            </w:pPr>
            <w:r>
              <w:rPr>
                <w:rFonts w:asciiTheme="minorHAnsi" w:hAnsiTheme="minorHAnsi" w:eastAsiaTheme="minorEastAsia" w:cstheme="minorBidi"/>
                <w:b w:val="0"/>
                <w:bCs/>
                <w:caps w:val="0"/>
                <w:color w:val="auto"/>
                <w:sz w:val="18"/>
                <w:szCs w:val="22"/>
              </w:rPr>
              <w:t>Voluntary work</w:t>
            </w:r>
          </w:p>
          <w:p w14:paraId="4A1F9D35">
            <w:pPr>
              <w:rPr>
                <w:b/>
                <w:bCs/>
              </w:rPr>
            </w:pPr>
            <w:r>
              <w:rPr>
                <w:b w:val="0"/>
                <w:bCs w:val="0"/>
              </w:rPr>
              <w:t>Traveling</w:t>
            </w:r>
            <w:r>
              <w:rPr>
                <w:b w:val="0"/>
                <w:bCs/>
              </w:rPr>
              <w:t xml:space="preserve"> and </w:t>
            </w:r>
            <w:r>
              <w:rPr>
                <w:b w:val="0"/>
                <w:bCs w:val="0"/>
              </w:rPr>
              <w:t>visiting</w:t>
            </w:r>
            <w:r>
              <w:rPr>
                <w:b w:val="0"/>
                <w:bCs/>
              </w:rPr>
              <w:t xml:space="preserve"> new places</w:t>
            </w:r>
          </w:p>
        </w:tc>
        <w:tc>
          <w:tcPr>
            <w:tcW w:w="624" w:type="dxa"/>
            <w:tcBorders>
              <w:top w:val="single" w:color="7E7E7E" w:themeColor="text1" w:themeTint="80" w:sz="4" w:space="0"/>
            </w:tcBorders>
          </w:tcPr>
          <w:p w14:paraId="39DEE33B">
            <w:pPr>
              <w:tabs>
                <w:tab w:val="left" w:pos="990"/>
              </w:tabs>
              <w:rPr>
                <w:b/>
                <w:bCs/>
              </w:rPr>
            </w:pPr>
          </w:p>
        </w:tc>
        <w:tc>
          <w:tcPr>
            <w:tcW w:w="7078" w:type="dxa"/>
            <w:tcBorders>
              <w:top w:val="single" w:color="7E7E7E" w:themeColor="text1" w:themeTint="80" w:sz="4" w:space="0"/>
            </w:tcBorders>
          </w:tcPr>
          <w:sdt>
            <w:sdtPr>
              <w:id w:val="1049110328"/>
              <w:placeholder>
                <w:docPart w:val="1AEF8EAB254B4552980CFF5755A085DF"/>
              </w:placeholder>
              <w:temporary/>
              <w:showingPlcHdr/>
              <w15:appearance w15:val="hidden"/>
            </w:sdtPr>
            <w:sdtContent>
              <w:p w14:paraId="36C01445">
                <w:pPr>
                  <w:pStyle w:val="3"/>
                  <w:rPr>
                    <w:b w:val="0"/>
                    <w:bCs w:val="0"/>
                  </w:rPr>
                </w:pPr>
                <w:r>
                  <w:rPr>
                    <w:b/>
                    <w:bCs/>
                  </w:rPr>
                  <w:t>EDUCATION</w:t>
                </w:r>
              </w:p>
            </w:sdtContent>
          </w:sdt>
          <w:p w14:paraId="7568D1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2009-2013:- </w:t>
            </w:r>
            <w:r>
              <w:rPr>
                <w:b w:val="0"/>
                <w:bCs w:val="0"/>
              </w:rPr>
              <w:t>K.C.S.E certificate. At Mutonguni Secondary School</w:t>
            </w:r>
          </w:p>
          <w:p w14:paraId="51335616">
            <w:pPr>
              <w:pStyle w:val="5"/>
              <w:rPr>
                <w:b w:val="0"/>
                <w:bCs/>
              </w:rPr>
            </w:pPr>
            <w:sdt>
              <w:sdtPr>
                <w:id w:val="1241451579"/>
                <w:placeholder>
                  <w:docPart w:val="AACACD076D0C46D9A4362CDC0345CEB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 w:val="0"/>
                    <w:bCs/>
                  </w:rPr>
                  <w:t>[School Name]</w:t>
                </w:r>
              </w:sdtContent>
            </w:sdt>
          </w:p>
          <w:p w14:paraId="3659E79F"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2014:- </w:t>
            </w:r>
            <w:r>
              <w:rPr>
                <w:b w:val="0"/>
                <w:bCs w:val="0"/>
              </w:rPr>
              <w:t>Certificate in computer packages.</w:t>
            </w:r>
          </w:p>
          <w:p w14:paraId="32178259">
            <w:pPr>
              <w:rPr>
                <w:b/>
                <w:bCs/>
              </w:rPr>
            </w:pPr>
            <w:r>
              <w:rPr>
                <w:b/>
                <w:bCs/>
              </w:rPr>
              <w:t>OTHER TRAININGS AND WORKSHOPS ATTENDED</w:t>
            </w:r>
          </w:p>
          <w:p w14:paraId="4AF06407"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2017: </w:t>
            </w:r>
            <w:r>
              <w:rPr>
                <w:b w:val="0"/>
                <w:bCs w:val="0"/>
              </w:rPr>
              <w:t>Attended Ajira training for online working at Kenyatta University.</w:t>
            </w:r>
          </w:p>
          <w:p w14:paraId="033A36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 Attended google training at Kenyatta University</w:t>
            </w:r>
          </w:p>
          <w:p w14:paraId="6B407A62"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2016: </w:t>
            </w:r>
            <w:r>
              <w:rPr>
                <w:b w:val="0"/>
                <w:bCs w:val="0"/>
              </w:rPr>
              <w:t>Attended a career week fair at Mount Kenya University</w:t>
            </w:r>
          </w:p>
          <w:p w14:paraId="161283B5"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2024-currently: Diploma in information Technology</w:t>
            </w:r>
          </w:p>
          <w:p w14:paraId="6EBFC6C3">
            <w:pPr>
              <w:rPr>
                <w:b w:val="0"/>
                <w:bCs w:val="0"/>
              </w:rPr>
            </w:pPr>
          </w:p>
          <w:p w14:paraId="23A3FDD6">
            <w:pPr>
              <w:rPr>
                <w:b/>
                <w:bCs/>
              </w:rPr>
            </w:pPr>
            <w:r>
              <w:rPr>
                <w:b/>
                <w:bCs/>
              </w:rPr>
              <w:t>LEADERSHIP EXPERIENCE</w:t>
            </w:r>
          </w:p>
          <w:p w14:paraId="654DCB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2002-2009: </w:t>
            </w:r>
            <w:r>
              <w:rPr>
                <w:b w:val="0"/>
                <w:bCs w:val="0"/>
              </w:rPr>
              <w:t>Served as a Head girl at Nguuni primary</w:t>
            </w:r>
          </w:p>
          <w:p w14:paraId="28EB93D2"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2008-2009: </w:t>
            </w:r>
            <w:r>
              <w:rPr>
                <w:b w:val="0"/>
                <w:bCs w:val="0"/>
              </w:rPr>
              <w:t>served as scout Leader at Nguuni primary.</w:t>
            </w:r>
          </w:p>
          <w:p w14:paraId="45154F8E"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2024-currently: Diploma in information Technology</w:t>
            </w:r>
          </w:p>
          <w:sdt>
            <w:sdtPr>
              <w:id w:val="1001553383"/>
              <w:placeholder>
                <w:docPart w:val="C95996FAD7F743A3A4C4F306CD26CD11"/>
              </w:placeholder>
              <w:temporary/>
              <w:showingPlcHdr/>
              <w15:appearance w15:val="hidden"/>
            </w:sdtPr>
            <w:sdtContent>
              <w:p w14:paraId="5FC0967D">
                <w:pPr>
                  <w:pStyle w:val="3"/>
                  <w:rPr>
                    <w:b w:val="0"/>
                    <w:bCs w:val="0"/>
                  </w:rPr>
                </w:pPr>
                <w:r>
                  <w:rPr>
                    <w:b/>
                    <w:bCs/>
                  </w:rPr>
                  <w:t>WORK EXPERIENCE</w:t>
                </w:r>
              </w:p>
            </w:sdtContent>
          </w:sdt>
          <w:p w14:paraId="7A5A289A">
            <w:pPr>
              <w:pStyle w:val="5"/>
              <w:rPr>
                <w:rFonts w:hint="default" w:ascii="Times New Roman" w:hAnsi="Times New Roman" w:cs="Times New Roman"/>
                <w:b/>
                <w:bCs w:val="0"/>
                <w:sz w:val="2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32"/>
              </w:rPr>
              <w:t>Gertrudes Children's Hospital Trainee</w:t>
            </w:r>
          </w:p>
          <w:p w14:paraId="47E7CD0A">
            <w:pPr>
              <w:pStyle w:val="8"/>
              <w:rPr>
                <w:b/>
                <w:bCs/>
              </w:rPr>
            </w:pPr>
          </w:p>
          <w:p w14:paraId="4070D0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Respond to user requests for service, troubleshoot problems, and help</w:t>
            </w:r>
          </w:p>
          <w:p w14:paraId="42FD2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develop solutions.</w:t>
            </w:r>
          </w:p>
          <w:p w14:paraId="3BCF9E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Support PC hardware components, desktop operating system software, and application software.</w:t>
            </w:r>
          </w:p>
          <w:p w14:paraId="26F578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Perform minor repairs to equipment and arrange for other service needs.</w:t>
            </w:r>
          </w:p>
          <w:p w14:paraId="3213FC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Monitor ICT support backups and procedures to ensure data recovery.</w:t>
            </w:r>
          </w:p>
          <w:p w14:paraId="43CBC4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PABX Support.</w:t>
            </w:r>
          </w:p>
          <w:p w14:paraId="7B4B91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Outlook Mail Support.</w:t>
            </w:r>
          </w:p>
          <w:p w14:paraId="203451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Supporting the rollout of new applications by training users in using these systems and applications.</w:t>
            </w:r>
          </w:p>
          <w:p w14:paraId="122446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Assist in setting up new user accounts and profiles and dealing with password issues.</w:t>
            </w:r>
          </w:p>
          <w:p w14:paraId="18558DCE">
            <w:pPr>
              <w:rPr>
                <w:b/>
                <w:bCs/>
              </w:rPr>
            </w:pPr>
            <w:r>
              <w:rPr>
                <w:b w:val="0"/>
                <w:bCs w:val="0"/>
              </w:rPr>
              <w:t>• Training other interns</w:t>
            </w:r>
            <w:r>
              <w:rPr>
                <w:b/>
                <w:bCs/>
              </w:rPr>
              <w:t>.</w:t>
            </w:r>
          </w:p>
          <w:p w14:paraId="22B1C596">
            <w:pPr>
              <w:rPr>
                <w:b/>
                <w:bCs w:val="0"/>
                <w:sz w:val="20"/>
                <w:szCs w:val="24"/>
              </w:rPr>
            </w:pPr>
          </w:p>
          <w:p w14:paraId="5E89FD16">
            <w:pPr>
              <w:pStyle w:val="5"/>
              <w:rPr>
                <w:rFonts w:hint="default" w:ascii="Times New Roman" w:hAnsi="Times New Roman" w:cs="Times New Roman"/>
                <w:b/>
                <w:bCs w:val="0"/>
                <w:sz w:val="2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32"/>
              </w:rPr>
              <w:t>National Hospital Insurance Fund (NHIF)</w:t>
            </w:r>
          </w:p>
          <w:p w14:paraId="0A04BF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Registration of new members.</w:t>
            </w:r>
          </w:p>
          <w:p w14:paraId="733B3F8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Capturing data and amending the existing records.</w:t>
            </w:r>
          </w:p>
          <w:p w14:paraId="4300B7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Installation of computer drives and other software.</w:t>
            </w:r>
          </w:p>
          <w:p w14:paraId="0D7BFA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Replacing and repairing printers.</w:t>
            </w:r>
          </w:p>
          <w:p w14:paraId="6EBF1F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Biometric registration.</w:t>
            </w:r>
          </w:p>
          <w:p w14:paraId="25108A04">
            <w:pPr>
              <w:rPr>
                <w:b w:val="0"/>
                <w:bCs w:val="0"/>
              </w:rPr>
            </w:pPr>
          </w:p>
          <w:p w14:paraId="3515B71E">
            <w:pPr>
              <w:pStyle w:val="5"/>
              <w:rPr>
                <w:rFonts w:hint="default" w:ascii="Times New Roman" w:hAnsi="Times New Roman" w:cs="Times New Roman"/>
                <w:b/>
                <w:bCs w:val="0"/>
                <w:sz w:val="2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32"/>
              </w:rPr>
              <w:t>Digital Onpoint Limited receptionist</w:t>
            </w:r>
          </w:p>
          <w:p w14:paraId="41B6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Handles expenses and billing cycles</w:t>
            </w:r>
          </w:p>
          <w:p w14:paraId="0AE66B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Manages reception area and looks after visitors</w:t>
            </w:r>
          </w:p>
          <w:p w14:paraId="44C0DE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Answers phone calls and transfers them as necessary</w:t>
            </w:r>
          </w:p>
          <w:p w14:paraId="361633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Drafts, formats, and prints relevant documents</w:t>
            </w:r>
          </w:p>
          <w:p w14:paraId="0CC7CF08">
            <w:pPr>
              <w:rPr>
                <w:b w:val="0"/>
                <w:bCs w:val="0"/>
              </w:rPr>
            </w:pPr>
            <w:bookmarkStart w:id="0" w:name="_GoBack"/>
            <w:bookmarkEnd w:id="0"/>
            <w:r>
              <w:rPr>
                <w:b w:val="0"/>
                <w:bCs w:val="0"/>
              </w:rPr>
              <w:t>• Maintains stock lists and orders office supplies as needed</w:t>
            </w:r>
          </w:p>
          <w:p w14:paraId="685E1F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Manages staff expense requests</w:t>
            </w:r>
          </w:p>
          <w:p w14:paraId="7DDB0C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Interacts with directors and carries out their requests</w:t>
            </w:r>
          </w:p>
          <w:p w14:paraId="577944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Assists in purchase orders and invoicing</w:t>
            </w:r>
          </w:p>
          <w:p w14:paraId="624619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Maintains accurate records for employee holiday requests</w:t>
            </w:r>
          </w:p>
          <w:p w14:paraId="366045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Manages outgoing post and records data on special deliveries</w:t>
            </w:r>
          </w:p>
          <w:p w14:paraId="1AA9A9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Photocopies and files appropriate documents as needed</w:t>
            </w:r>
          </w:p>
          <w:p w14:paraId="150C8E88">
            <w:pPr>
              <w:rPr>
                <w:b/>
                <w:bCs/>
              </w:rPr>
            </w:pPr>
          </w:p>
          <w:p w14:paraId="4B9A6AE9">
            <w:pPr>
              <w:rPr>
                <w:rFonts w:hint="default" w:ascii="Times New Roman" w:hAnsi="Times New Roman" w:cs="Times New Roman"/>
                <w:b/>
                <w:bCs/>
                <w:sz w:val="2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32"/>
                <w:lang w:val="en-US"/>
              </w:rPr>
              <w:t>Frontier Marketing receptionist</w:t>
            </w:r>
          </w:p>
          <w:p w14:paraId="039214E2"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Responsibilities includes:</w:t>
            </w:r>
          </w:p>
          <w:p w14:paraId="670820B7">
            <w:pPr>
              <w:bidi w:val="0"/>
            </w:pPr>
          </w:p>
          <w:p w14:paraId="58ADC68A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R</w:t>
            </w:r>
            <w:r>
              <w:rPr>
                <w:rFonts w:hint="default"/>
              </w:rPr>
              <w:t>eceiving walk-in customers and guests and making them comfortable</w:t>
            </w:r>
          </w:p>
          <w:p w14:paraId="175CF2A6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D</w:t>
            </w:r>
            <w:r>
              <w:rPr>
                <w:rFonts w:hint="default"/>
              </w:rPr>
              <w:t>irecting or escorting guests or visitors to specific areas or correct offices</w:t>
            </w:r>
          </w:p>
          <w:p w14:paraId="288EB35A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F</w:t>
            </w:r>
            <w:r>
              <w:rPr>
                <w:rFonts w:hint="default"/>
              </w:rPr>
              <w:t>axing, scanning, mailing and filing documents</w:t>
            </w:r>
          </w:p>
          <w:p w14:paraId="61AA9A9C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nforming other members of staff about visitors or cancellations</w:t>
            </w:r>
          </w:p>
          <w:p w14:paraId="2841DA9C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E</w:t>
            </w:r>
            <w:r>
              <w:rPr>
                <w:rFonts w:hint="default"/>
              </w:rPr>
              <w:t>ntering customer details into the company's records or database</w:t>
            </w:r>
          </w:p>
          <w:p w14:paraId="456C1E66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</w:rPr>
              <w:t>opying, filing and maintaining digital or paper records</w:t>
            </w:r>
          </w:p>
          <w:p w14:paraId="3B08537F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M</w:t>
            </w:r>
            <w:r>
              <w:rPr>
                <w:rFonts w:hint="default"/>
              </w:rPr>
              <w:t>aintaining the office space and re-stocking office supplies</w:t>
            </w:r>
          </w:p>
          <w:p w14:paraId="57FA90FE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H</w:t>
            </w:r>
            <w:r>
              <w:rPr>
                <w:rFonts w:hint="default"/>
              </w:rPr>
              <w:t>andling all incoming and outgoing correspondence</w:t>
            </w:r>
          </w:p>
          <w:p w14:paraId="5692B98F">
            <w:pPr>
              <w:numPr>
                <w:ilvl w:val="0"/>
                <w:numId w:val="1"/>
              </w:numPr>
              <w:bidi w:val="0"/>
              <w:ind w:left="540" w:leftChars="0" w:firstLineChars="0"/>
            </w:pPr>
            <w:r>
              <w:rPr>
                <w:rFonts w:hint="default"/>
                <w:lang w:val="en-US"/>
              </w:rPr>
              <w:t>P</w:t>
            </w:r>
            <w:r>
              <w:rPr>
                <w:rFonts w:hint="default"/>
              </w:rPr>
              <w:t>erforming other administrative work like typing, proofreading, and transcription.</w:t>
            </w:r>
          </w:p>
          <w:p w14:paraId="33097C9D">
            <w:pPr>
              <w:numPr>
                <w:ilvl w:val="0"/>
                <w:numId w:val="2"/>
              </w:numPr>
              <w:bidi w:val="0"/>
              <w:jc w:val="center"/>
            </w:pPr>
            <w:r>
              <w:rPr>
                <w:rFonts w:hint="default"/>
                <w:lang w:val="en-US"/>
              </w:rPr>
              <w:t xml:space="preserve">Answering </w:t>
            </w:r>
            <w:r>
              <w:t>telephone calls to take messages from clients or to provide</w:t>
            </w:r>
          </w:p>
          <w:p w14:paraId="32AFE105">
            <w:pPr>
              <w:numPr>
                <w:ilvl w:val="0"/>
                <w:numId w:val="0"/>
              </w:numPr>
              <w:bidi w:val="0"/>
              <w:ind w:leftChars="0"/>
              <w:jc w:val="both"/>
            </w:pPr>
            <w:r>
              <w:t>information</w:t>
            </w:r>
          </w:p>
          <w:p w14:paraId="0E2D4568">
            <w:pPr>
              <w:numPr>
                <w:ilvl w:val="0"/>
                <w:numId w:val="0"/>
              </w:numPr>
              <w:bidi w:val="0"/>
              <w:ind w:left="180" w:leftChars="0"/>
            </w:pPr>
          </w:p>
          <w:p w14:paraId="6C796A2D">
            <w:pPr>
              <w:rPr>
                <w:rFonts w:hint="default"/>
                <w:b/>
                <w:bCs/>
                <w:lang w:val="en-US"/>
              </w:rPr>
            </w:pPr>
          </w:p>
          <w:p w14:paraId="79C83064">
            <w:pPr>
              <w:pStyle w:val="3"/>
              <w:rPr>
                <w:b w:val="0"/>
                <w:bCs w:val="0"/>
              </w:rPr>
            </w:pPr>
          </w:p>
          <w:p w14:paraId="0FF55B26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 w14:paraId="1CCC1203">
      <w:pPr>
        <w:tabs>
          <w:tab w:val="left" w:pos="990"/>
        </w:tabs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t>Referees</w:t>
      </w:r>
    </w:p>
    <w:p w14:paraId="4C507F53">
      <w:pPr>
        <w:tabs>
          <w:tab w:val="left" w:pos="990"/>
        </w:tabs>
        <w:rPr>
          <w:b/>
          <w:bCs/>
          <w:color w:val="0070C0"/>
          <w:sz w:val="22"/>
          <w:szCs w:val="28"/>
        </w:rPr>
      </w:pPr>
      <w:r>
        <w:t>ISAIAH MOSIORI</w:t>
      </w:r>
    </w:p>
    <w:p w14:paraId="47315FA7">
      <w:pPr>
        <w:tabs>
          <w:tab w:val="left" w:pos="990"/>
        </w:tabs>
      </w:pPr>
      <w:r>
        <w:t>Chief Operation Officer,</w:t>
      </w:r>
    </w:p>
    <w:p w14:paraId="4C2F74F7">
      <w:pPr>
        <w:tabs>
          <w:tab w:val="left" w:pos="990"/>
        </w:tabs>
      </w:pPr>
      <w:r>
        <w:t>Smart Application international Ltd</w:t>
      </w:r>
    </w:p>
    <w:p w14:paraId="53A705C4">
      <w:pPr>
        <w:tabs>
          <w:tab w:val="left" w:pos="990"/>
        </w:tabs>
      </w:pPr>
      <w:r>
        <w:t>Tel: 0702115103</w:t>
      </w:r>
    </w:p>
    <w:p w14:paraId="020FE789">
      <w:pPr>
        <w:tabs>
          <w:tab w:val="left" w:pos="990"/>
        </w:tabs>
      </w:pPr>
      <w:r>
        <w:t>Email:Isaiahmosiori@gmail.com</w:t>
      </w:r>
    </w:p>
    <w:p w14:paraId="4DB1DECE">
      <w:pPr>
        <w:tabs>
          <w:tab w:val="left" w:pos="990"/>
        </w:tabs>
        <w:rPr>
          <w:sz w:val="22"/>
          <w:szCs w:val="28"/>
        </w:rPr>
      </w:pPr>
    </w:p>
    <w:p w14:paraId="5F511739">
      <w:pPr>
        <w:tabs>
          <w:tab w:val="left" w:pos="990"/>
        </w:tabs>
      </w:pPr>
      <w:r>
        <w:t>Timothy Wandabwa</w:t>
      </w:r>
    </w:p>
    <w:p w14:paraId="44F4D7E6">
      <w:pPr>
        <w:tabs>
          <w:tab w:val="left" w:pos="990"/>
        </w:tabs>
      </w:pPr>
      <w:r>
        <w:t>IT Manager</w:t>
      </w:r>
    </w:p>
    <w:p w14:paraId="000B6581">
      <w:pPr>
        <w:tabs>
          <w:tab w:val="left" w:pos="990"/>
        </w:tabs>
      </w:pPr>
      <w:r>
        <w:t>Digital Onpoint Ltd.</w:t>
      </w:r>
    </w:p>
    <w:p w14:paraId="5041BC43">
      <w:pPr>
        <w:tabs>
          <w:tab w:val="left" w:pos="990"/>
        </w:tabs>
      </w:pPr>
      <w:r>
        <w:t>timothywandabwa@gmail.co</w:t>
      </w:r>
    </w:p>
    <w:p w14:paraId="6DBA43ED">
      <w:pPr>
        <w:tabs>
          <w:tab w:val="left" w:pos="990"/>
        </w:tabs>
        <w:rPr>
          <w:sz w:val="22"/>
          <w:szCs w:val="28"/>
        </w:rPr>
      </w:pPr>
      <w:r>
        <w:t>Tel.0722571766</w:t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80C574">
    <w:pPr>
      <w:pStyle w:val="11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1552F"/>
    <w:multiLevelType w:val="multilevel"/>
    <w:tmpl w:val="09815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5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4A7A60"/>
    <w:multiLevelType w:val="singleLevel"/>
    <w:tmpl w:val="0E4A7A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DF"/>
    <w:rsid w:val="00036450"/>
    <w:rsid w:val="00094499"/>
    <w:rsid w:val="000C45FF"/>
    <w:rsid w:val="000E3FD1"/>
    <w:rsid w:val="00112054"/>
    <w:rsid w:val="001317D8"/>
    <w:rsid w:val="00135F90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57030"/>
    <w:rsid w:val="004813B3"/>
    <w:rsid w:val="00496591"/>
    <w:rsid w:val="004C63E4"/>
    <w:rsid w:val="004D3011"/>
    <w:rsid w:val="005262AC"/>
    <w:rsid w:val="005C7C92"/>
    <w:rsid w:val="005E39D5"/>
    <w:rsid w:val="00600670"/>
    <w:rsid w:val="0062123A"/>
    <w:rsid w:val="006423BE"/>
    <w:rsid w:val="00646E75"/>
    <w:rsid w:val="006771D0"/>
    <w:rsid w:val="00715FCB"/>
    <w:rsid w:val="00743101"/>
    <w:rsid w:val="00761655"/>
    <w:rsid w:val="00764C9F"/>
    <w:rsid w:val="007775E1"/>
    <w:rsid w:val="007867A0"/>
    <w:rsid w:val="007927F5"/>
    <w:rsid w:val="00802CA0"/>
    <w:rsid w:val="009260CD"/>
    <w:rsid w:val="00940A66"/>
    <w:rsid w:val="00952C25"/>
    <w:rsid w:val="009B39D9"/>
    <w:rsid w:val="00A2118D"/>
    <w:rsid w:val="00A82EDF"/>
    <w:rsid w:val="00AD0A50"/>
    <w:rsid w:val="00AD76E2"/>
    <w:rsid w:val="00B20152"/>
    <w:rsid w:val="00B359E4"/>
    <w:rsid w:val="00B57D98"/>
    <w:rsid w:val="00B70850"/>
    <w:rsid w:val="00BB4C62"/>
    <w:rsid w:val="00BF023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14DF"/>
    <w:rsid w:val="00D5459D"/>
    <w:rsid w:val="00DA1F4D"/>
    <w:rsid w:val="00DD172A"/>
    <w:rsid w:val="00DE04BB"/>
    <w:rsid w:val="00DF2794"/>
    <w:rsid w:val="00DF7539"/>
    <w:rsid w:val="00E25A26"/>
    <w:rsid w:val="00E4381A"/>
    <w:rsid w:val="00E55D74"/>
    <w:rsid w:val="00ED7DF3"/>
    <w:rsid w:val="00F60274"/>
    <w:rsid w:val="00F77FB9"/>
    <w:rsid w:val="00FA2FB5"/>
    <w:rsid w:val="00FB068F"/>
    <w:rsid w:val="080C774D"/>
    <w:rsid w:val="2C6C6D01"/>
    <w:rsid w:val="4B8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8"/>
      <w:szCs w:val="24"/>
    </w:rPr>
  </w:style>
  <w:style w:type="paragraph" w:styleId="5">
    <w:name w:val="heading 4"/>
    <w:basedOn w:val="1"/>
    <w:next w:val="1"/>
    <w:link w:val="27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20"/>
    <w:uiPriority w:val="99"/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3"/>
    <w:semiHidden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2"/>
    <w:semiHidden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uiPriority w:val="99"/>
    <w:rPr>
      <w:color w:val="B95B22" w:themeColor="accent2" w:themeShade="B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14">
    <w:name w:val="Subtitle"/>
    <w:basedOn w:val="1"/>
    <w:next w:val="1"/>
    <w:link w:val="25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5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18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8">
    <w:name w:val="Title Char"/>
    <w:basedOn w:val="6"/>
    <w:link w:val="16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20">
    <w:name w:val="Date Char"/>
    <w:basedOn w:val="6"/>
    <w:link w:val="8"/>
    <w:uiPriority w:val="99"/>
    <w:rPr>
      <w:sz w:val="18"/>
      <w:szCs w:val="22"/>
    </w:rPr>
  </w:style>
  <w:style w:type="character" w:customStyle="1" w:styleId="21">
    <w:name w:val="Unresolved Mention"/>
    <w:basedOn w:val="6"/>
    <w:semiHidden/>
    <w:uiPriority w:val="99"/>
    <w:rPr>
      <w:color w:val="605E5C"/>
      <w:shd w:val="clear" w:color="auto" w:fill="E1DFDD"/>
    </w:rPr>
  </w:style>
  <w:style w:type="character" w:customStyle="1" w:styleId="22">
    <w:name w:val="Header Char"/>
    <w:basedOn w:val="6"/>
    <w:link w:val="11"/>
    <w:semiHidden/>
    <w:qFormat/>
    <w:uiPriority w:val="99"/>
    <w:rPr>
      <w:sz w:val="22"/>
      <w:szCs w:val="22"/>
    </w:rPr>
  </w:style>
  <w:style w:type="character" w:customStyle="1" w:styleId="23">
    <w:name w:val="Footer Char"/>
    <w:basedOn w:val="6"/>
    <w:link w:val="10"/>
    <w:semiHidden/>
    <w:qFormat/>
    <w:uiPriority w:val="99"/>
    <w:rPr>
      <w:sz w:val="22"/>
      <w:szCs w:val="22"/>
    </w:rPr>
  </w:style>
  <w:style w:type="character" w:styleId="24">
    <w:name w:val="Placeholder Text"/>
    <w:basedOn w:val="6"/>
    <w:semiHidden/>
    <w:qFormat/>
    <w:uiPriority w:val="99"/>
    <w:rPr>
      <w:color w:val="808080"/>
    </w:rPr>
  </w:style>
  <w:style w:type="character" w:customStyle="1" w:styleId="25">
    <w:name w:val="Subtitle Char"/>
    <w:basedOn w:val="6"/>
    <w:link w:val="14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6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8"/>
    </w:rPr>
  </w:style>
  <w:style w:type="character" w:customStyle="1" w:styleId="27">
    <w:name w:val="Heading 4 Char"/>
    <w:basedOn w:val="6"/>
    <w:link w:val="5"/>
    <w:uiPriority w:val="9"/>
    <w:rPr>
      <w:b/>
      <w:sz w:val="18"/>
      <w:szCs w:val="22"/>
    </w:rPr>
  </w:style>
  <w:style w:type="paragraph" w:styleId="28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29">
    <w:name w:val="Plain Table 2"/>
    <w:basedOn w:val="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a\AppData\Local\Microsoft\Office\16.0\DTS\en-US%7bAB1CCD1E-B093-4B50-BAD8-31C8E5D0A968%7d\%7bC3923CB8-276E-4B33-AD39-8F6EE80348A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A6E078FB7446FA829D3D25E59109B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C2317F-32A4-4F8D-947F-CDE35CB97182}"/>
      </w:docPartPr>
      <w:docPartBody>
        <w:p w14:paraId="680F644A">
          <w:pPr>
            <w:pStyle w:val="9"/>
          </w:pPr>
          <w:r>
            <w:t>Contact</w:t>
          </w:r>
        </w:p>
      </w:docPartBody>
    </w:docPart>
    <w:docPart>
      <w:docPartPr>
        <w:name w:val="736D3F2CD4224FEDB09F69077120F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DA42D-B31A-48C0-8106-D7A4DB28EF90}"/>
      </w:docPartPr>
      <w:docPartBody>
        <w:p w14:paraId="4A9DDD7C">
          <w:pPr>
            <w:pStyle w:val="10"/>
          </w:pPr>
          <w:r>
            <w:t>PHONE:</w:t>
          </w:r>
        </w:p>
      </w:docPartBody>
    </w:docPart>
    <w:docPart>
      <w:docPartPr>
        <w:name w:val="4DA7E3B4DAB84302A6093906970E9EA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F9D77E-1408-4B62-A730-319A4EBC94F0}"/>
      </w:docPartPr>
      <w:docPartBody>
        <w:p w14:paraId="03AECEC2">
          <w:pPr>
            <w:pStyle w:val="14"/>
          </w:pPr>
          <w:r>
            <w:t>EMAIL:</w:t>
          </w:r>
        </w:p>
      </w:docPartBody>
    </w:docPart>
    <w:docPart>
      <w:docPartPr>
        <w:name w:val="EC7E0CFFF11E4D0A95940E39A1291A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A367FA-F169-4D0B-8BBB-CAAA74D7266C}"/>
      </w:docPartPr>
      <w:docPartBody>
        <w:p w14:paraId="6CD609D2">
          <w:pPr>
            <w:pStyle w:val="17"/>
          </w:pPr>
          <w:r>
            <w:t>Hobbies</w:t>
          </w:r>
        </w:p>
      </w:docPartBody>
    </w:docPart>
    <w:docPart>
      <w:docPartPr>
        <w:name w:val="1AEF8EAB254B4552980CFF5755A085D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874801-2E15-4972-8FCE-0C9504431D8D}"/>
      </w:docPartPr>
      <w:docPartBody>
        <w:p w14:paraId="43D83058">
          <w:pPr>
            <w:pStyle w:val="22"/>
          </w:pPr>
          <w:r>
            <w:t>EDUCATION</w:t>
          </w:r>
        </w:p>
      </w:docPartBody>
    </w:docPart>
    <w:docPart>
      <w:docPartPr>
        <w:name w:val="AACACD076D0C46D9A4362CDC0345CEB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9B74B7-0D59-45CA-9CFE-4B9A55EEB46A}"/>
      </w:docPartPr>
      <w:docPartBody>
        <w:p w14:paraId="13DBE3AE">
          <w:pPr>
            <w:pStyle w:val="26"/>
          </w:pPr>
          <w:r>
            <w:t>[School Name]</w:t>
          </w:r>
        </w:p>
      </w:docPartBody>
    </w:docPart>
    <w:docPart>
      <w:docPartPr>
        <w:name w:val="C95996FAD7F743A3A4C4F306CD26CD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3ADA6-15C4-4F14-857B-6F9C7D3C1DEE}"/>
      </w:docPartPr>
      <w:docPartBody>
        <w:p w14:paraId="5F5AD03F">
          <w:pPr>
            <w:pStyle w:val="30"/>
          </w:pPr>
          <w:r>
            <w:t>WORK 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61"/>
    <w:rsid w:val="001C5361"/>
    <w:rsid w:val="005C7C92"/>
    <w:rsid w:val="00BA2734"/>
    <w:rsid w:val="00BB4C62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name="Default Paragraph Font"/>
    <w:lsdException w:uiPriority="99" w:semiHidden="0" w:name="Hyperlink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link w:val="46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7B721C2B2F75412880D2D261D03C456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596BE7507B3E45B0845AEC4CAEC62D8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729B3F0ADE90424885BD6CF845FA7BB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A2231923C21E452B81310671F8C7368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ADA6E078FB7446FA829D3D25E59109B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736D3F2CD4224FEDB09F69077120F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610324856224481095D4434B61FEE6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B42C3D6ACB1A43DA8BDE2BA71A4B6DE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49D6D84FBD144E99B712EC87F1D554C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4DA7E3B4DAB84302A6093906970E9EA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styleId="15">
    <w:name w:val="Hyperlink"/>
    <w:basedOn w:val="3"/>
    <w:unhideWhenUsed/>
    <w:uiPriority w:val="99"/>
    <w:rPr>
      <w:color w:val="B95B22" w:themeColor="accent2" w:themeShade="BF"/>
      <w:u w:val="single"/>
    </w:rPr>
  </w:style>
  <w:style w:type="paragraph" w:customStyle="1" w:styleId="16">
    <w:name w:val="F40C7CCFC63F446DAC0E7C6B2FDF855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EC7E0CFFF11E4D0A95940E39A1291A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921781D23FF4FFF85E2BA40F0AC7CE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1CE5252A2F4B497095B732031B422AB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BA129033A2E246C1A6CEEEDF691411A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055E6C0B88647EF9AFDBAE39347D42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1AEF8EAB254B4552980CFF5755A085D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9EEFD15C06174424AD4AACA29F041C1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8F66A5B2EC2545649CD6EDDD143FFF1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8B1A5B47882A4A91A9E4FFEA1261669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AACACD076D0C46D9A4362CDC0345CEB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0704B41A1474771882362AC2B9B757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DBD378A952C3414C87E7CC3BE5883A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F479458C2DE741F3B8416D227E51F7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C95996FAD7F743A3A4C4F306CD26CD1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4F78CFECC45840488C8EB53657BAE32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ABBB266002C2451AB53BD7BD929C80B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351DBA72FE964C8E8A6B0A79D895D51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D9778968F56C47DEA5BE9149AA02D0A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B5AA2D21C54D4B608E47A6C0D0F52D0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112013036FF349259623204C9B2DAE5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D1508B1636BA4314BF8065936AD5774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B8EF895DD313465E81A16653FACCF2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E8808B7C145B413D8EC1F41BB56CC1A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D178F8600161443888D7066612E9C3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D661274F652A4EB88672E99EAF52C53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7A43D87DF28F4069B2A37AB1C17302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2BB4BD985B26497CBF9C5EFD5DB4743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B80D8D1359974338AB36DAA14CBC2EB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5">
    <w:name w:val="983A0A8CD4C543ADB1BEA282CC198AF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4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47">
    <w:name w:val="44295F8036BE441B9F7D8740685F4FA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{C3923CB8-276E-4B33-AD39-8F6EE80348AE}tf00546271_win32</Template>
  <Pages>2</Pages>
  <Words>368</Words>
  <Characters>2376</Characters>
  <Lines>103</Lines>
  <Paragraphs>83</Paragraphs>
  <TotalTime>90</TotalTime>
  <ScaleCrop>false</ScaleCrop>
  <LinksUpToDate>false</LinksUpToDate>
  <CharactersWithSpaces>2661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2024-07-29T07:51:00Z</dcterms:created>
  <dc:creator>Sana</dc:creator>
  <cp:lastModifiedBy>Sana</cp:lastModifiedBy>
  <dcterms:modified xsi:type="dcterms:W3CDTF">2025-07-28T11:28:57Z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e48edf7a-f671-4eb4-8e70-c6a081831844</vt:lpwstr>
  </property>
  <property fmtid="{D5CDD505-2E9C-101B-9397-08002B2CF9AE}" pid="3" name="KSOProductBuildVer">
    <vt:lpwstr>1033-12.2.0.21931</vt:lpwstr>
  </property>
  <property fmtid="{D5CDD505-2E9C-101B-9397-08002B2CF9AE}" pid="4" name="ICV">
    <vt:lpwstr>81CADF98664C4B9BBB7AABCC8127C731_12</vt:lpwstr>
  </property>
</Properties>
</file>